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06DAB01A" w:rsidR="006968D6" w:rsidRPr="00D81516" w:rsidRDefault="0071601E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  <w:t>我的新媒体</w:t>
      </w:r>
      <w:r>
        <w:rPr>
          <w:rFonts w:ascii="Microsoft YaHei" w:eastAsia="Microsoft YaHei" w:hAnsi="Microsoft YaHei" w:cs="Helvetica Neue" w:hint="eastAsia"/>
          <w:color w:val="000000" w:themeColor="text1"/>
          <w:spacing w:val="27"/>
          <w:kern w:val="1"/>
          <w:sz w:val="56"/>
          <w:szCs w:val="90"/>
          <w:lang w:val="en-US"/>
        </w:rPr>
        <w:t>着陆页</w:t>
      </w:r>
    </w:p>
    <w:p w14:paraId="5AF86927" w14:textId="77777777" w:rsidR="00D75243" w:rsidRDefault="00D75243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bookmarkStart w:id="0" w:name="_GoBack"/>
      <w:bookmarkEnd w:id="0"/>
    </w:p>
    <w:p w14:paraId="36BB648B" w14:textId="77777777" w:rsidR="00640E7B" w:rsidRPr="00D81516" w:rsidRDefault="00640E7B" w:rsidP="00640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学号：_________________</w:t>
      </w:r>
    </w:p>
    <w:p w14:paraId="4E0D033C" w14:textId="77777777" w:rsidR="00640E7B" w:rsidRPr="00D81516" w:rsidRDefault="00640E7B" w:rsidP="00640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jc w:val="center"/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</w:pPr>
      <w:r w:rsidRPr="00D81516">
        <w:rPr>
          <w:rFonts w:ascii="Microsoft YaHei" w:eastAsia="Microsoft YaHei" w:hAnsi="Microsoft YaHei" w:cs="Helvetica Neue"/>
          <w:color w:val="000000" w:themeColor="text1"/>
          <w:sz w:val="16"/>
          <w:szCs w:val="16"/>
          <w:lang w:val="en-US"/>
        </w:rPr>
        <w:t>姓名：_________________</w:t>
      </w:r>
    </w:p>
    <w:p w14:paraId="31A55CF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29785C5A" w14:textId="77777777" w:rsidR="004255B7" w:rsidRPr="00D81516" w:rsidRDefault="006968D6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3ACB2C6F" w14:textId="77777777" w:rsidR="00852B0F" w:rsidRPr="00D81516" w:rsidRDefault="00852B0F" w:rsidP="004255B7">
      <w:pPr>
        <w:spacing w:before="0" w:after="0" w:line="240" w:lineRule="auto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07168CFE" w14:textId="504B77A2" w:rsidR="0071601E" w:rsidRDefault="00CE2450" w:rsidP="00F30E62">
      <w:pPr>
        <w:pStyle w:val="2"/>
        <w:numPr>
          <w:ilvl w:val="0"/>
          <w:numId w:val="1"/>
        </w:numPr>
        <w:rPr>
          <w:rFonts w:ascii="Microsoft YaHei" w:eastAsia="Microsoft YaHei" w:hAnsi="Microsoft YaHei"/>
          <w:color w:val="000000" w:themeColor="text1"/>
          <w:lang w:eastAsia="zh-CN"/>
        </w:rPr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D81516">
        <w:rPr>
          <w:rFonts w:ascii="Microsoft YaHei" w:eastAsia="Microsoft YaHei" w:hAnsi="Microsoft YaHei" w:hint="eastAsia"/>
          <w:color w:val="000000" w:themeColor="text1"/>
          <w:lang w:eastAsia="zh-CN"/>
        </w:rPr>
        <w:t>请</w:t>
      </w:r>
      <w:r w:rsidRPr="00D81516">
        <w:rPr>
          <w:rFonts w:ascii="Microsoft YaHei" w:eastAsia="Microsoft YaHei" w:hAnsi="Microsoft YaHei"/>
          <w:color w:val="000000" w:themeColor="text1"/>
          <w:lang w:eastAsia="zh-CN"/>
        </w:rPr>
        <w:t>回顾</w:t>
      </w:r>
      <w:r w:rsidR="001E1D3A">
        <w:rPr>
          <w:rFonts w:ascii="Microsoft YaHei" w:eastAsia="Microsoft YaHei" w:hAnsi="Microsoft YaHei"/>
          <w:color w:val="000000" w:themeColor="text1"/>
          <w:lang w:eastAsia="zh-CN"/>
        </w:rPr>
        <w:t>在第一课PMF课程中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，</w:t>
      </w:r>
      <w:r w:rsidR="001E1D3A">
        <w:rPr>
          <w:rFonts w:ascii="Microsoft YaHei" w:eastAsia="Microsoft YaHei" w:hAnsi="Microsoft YaHei" w:hint="eastAsia"/>
          <w:color w:val="000000" w:themeColor="text1"/>
          <w:lang w:eastAsia="zh-CN"/>
        </w:rPr>
        <w:t>你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决定</w:t>
      </w:r>
      <w:r w:rsidR="0071601E">
        <w:rPr>
          <w:rFonts w:ascii="Microsoft YaHei" w:eastAsia="Microsoft YaHei" w:hAnsi="Microsoft YaHei" w:hint="eastAsia"/>
          <w:color w:val="000000" w:themeColor="text1"/>
          <w:lang w:eastAsia="zh-CN"/>
        </w:rPr>
        <w:t>做</w:t>
      </w:r>
      <w:r w:rsidR="0071601E">
        <w:rPr>
          <w:rFonts w:ascii="Microsoft YaHei" w:eastAsia="Microsoft YaHei" w:hAnsi="Microsoft YaHei"/>
          <w:color w:val="000000" w:themeColor="text1"/>
          <w:lang w:eastAsia="zh-CN"/>
        </w:rPr>
        <w:t>的产品</w:t>
      </w:r>
      <w:r w:rsidR="0071601E">
        <w:rPr>
          <w:rFonts w:ascii="Microsoft YaHei" w:eastAsia="Microsoft YaHei" w:hAnsi="Microsoft YaHei" w:hint="eastAsia"/>
          <w:color w:val="000000" w:themeColor="text1"/>
          <w:lang w:eastAsia="zh-CN"/>
        </w:rPr>
        <w:t>：</w:t>
      </w:r>
    </w:p>
    <w:p w14:paraId="09597286" w14:textId="77777777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产品名称：</w:t>
      </w:r>
    </w:p>
    <w:p w14:paraId="2F425241" w14:textId="478B3980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针对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人群：</w:t>
      </w:r>
    </w:p>
    <w:p w14:paraId="7D133EC0" w14:textId="19568AA7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解决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的痛点问题：</w:t>
      </w:r>
    </w:p>
    <w:p w14:paraId="52B232E0" w14:textId="7F252AD3" w:rsidR="0071601E" w:rsidRPr="00D75243" w:rsidRDefault="0071601E" w:rsidP="00017B2A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产品</w:t>
      </w: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功能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／</w:t>
      </w: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服务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介绍：</w:t>
      </w:r>
    </w:p>
    <w:p w14:paraId="3C8E66D7" w14:textId="77777777" w:rsidR="0071601E" w:rsidRPr="00EA0121" w:rsidRDefault="0071601E" w:rsidP="00017B2A">
      <w:pP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3E0C1F58" w14:textId="77777777" w:rsidR="0071601E" w:rsidRDefault="0071601E" w:rsidP="00017B2A">
      <w:pP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4EDCFB57" w14:textId="4C59F2D9" w:rsidR="00852B0F" w:rsidRPr="00F30E62" w:rsidRDefault="001E1D3A" w:rsidP="00F30E62">
      <w:pPr>
        <w:pStyle w:val="2"/>
        <w:numPr>
          <w:ilvl w:val="0"/>
          <w:numId w:val="1"/>
        </w:numPr>
        <w:rPr>
          <w:rFonts w:ascii="Microsoft YaHei" w:eastAsia="Microsoft YaHei" w:hAnsi="Microsoft YaHei"/>
          <w:color w:val="000000" w:themeColor="text1"/>
          <w:lang w:eastAsia="zh-CN"/>
        </w:rPr>
      </w:pPr>
      <w:bookmarkStart w:id="3" w:name="_请列出你的访谈提纲"/>
      <w:bookmarkStart w:id="4" w:name="_列出你的访谈提纲"/>
      <w:bookmarkEnd w:id="3"/>
      <w:bookmarkEnd w:id="4"/>
      <w:r>
        <w:rPr>
          <w:rFonts w:ascii="Microsoft YaHei" w:eastAsia="Microsoft YaHei" w:hAnsi="Microsoft YaHei" w:hint="eastAsia"/>
          <w:color w:val="000000" w:themeColor="text1"/>
          <w:lang w:eastAsia="zh-CN"/>
        </w:rPr>
        <w:t>输出</w:t>
      </w:r>
      <w:r>
        <w:rPr>
          <w:rFonts w:ascii="Microsoft YaHei" w:eastAsia="Microsoft YaHei" w:hAnsi="Microsoft YaHei"/>
          <w:color w:val="000000" w:themeColor="text1"/>
          <w:lang w:eastAsia="zh-CN"/>
        </w:rPr>
        <w:t>你的</w:t>
      </w:r>
      <w:r>
        <w:rPr>
          <w:rFonts w:ascii="Microsoft YaHei" w:eastAsia="Microsoft YaHei" w:hAnsi="Microsoft YaHei" w:hint="eastAsia"/>
          <w:color w:val="000000" w:themeColor="text1"/>
          <w:lang w:eastAsia="zh-CN"/>
        </w:rPr>
        <w:t>产品</w:t>
      </w:r>
      <w:r>
        <w:rPr>
          <w:rFonts w:ascii="Microsoft YaHei" w:eastAsia="Microsoft YaHei" w:hAnsi="Microsoft YaHei"/>
          <w:color w:val="000000" w:themeColor="text1"/>
          <w:lang w:eastAsia="zh-CN"/>
        </w:rPr>
        <w:t>着陆页八大</w:t>
      </w:r>
      <w:r>
        <w:rPr>
          <w:rFonts w:ascii="Microsoft YaHei" w:eastAsia="Microsoft YaHei" w:hAnsi="Microsoft YaHei" w:hint="eastAsia"/>
          <w:color w:val="000000" w:themeColor="text1"/>
          <w:lang w:eastAsia="zh-CN"/>
        </w:rPr>
        <w:t>核心</w:t>
      </w:r>
      <w:r>
        <w:rPr>
          <w:rFonts w:ascii="Microsoft YaHei" w:eastAsia="Microsoft YaHei" w:hAnsi="Microsoft YaHei"/>
          <w:color w:val="000000" w:themeColor="text1"/>
          <w:lang w:eastAsia="zh-CN"/>
        </w:rPr>
        <w:t>要素结构</w:t>
      </w:r>
    </w:p>
    <w:p w14:paraId="13FFE049" w14:textId="31BA1360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价值定位（VP）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4EBC29B6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10EA3C49" w14:textId="4A8619F9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行动呼唤（CTA）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239919DD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29CF6C1" w14:textId="0234C860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产品特征（PF）</w:t>
      </w:r>
      <w:r w:rsidRPr="00D75243">
        <w:rPr>
          <w:rFonts w:ascii="Microsoft YaHei" w:eastAsia="Microsoft YaHei" w:hAnsi="Microsoft YaHei" w:cs="Hiragino Sans GB W3"/>
          <w:color w:val="232B2D"/>
          <w:szCs w:val="20"/>
          <w:lang w:val="en-US"/>
        </w:rPr>
        <w:t>：</w:t>
      </w:r>
    </w:p>
    <w:p w14:paraId="4381F898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708A6F85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信用背书（C&amp;A）</w:t>
      </w:r>
    </w:p>
    <w:p w14:paraId="6C2AB9BB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D940958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用户评价（SP）</w:t>
      </w:r>
    </w:p>
    <w:p w14:paraId="3E2424F5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4DADA448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lastRenderedPageBreak/>
        <w:t>风险保障（RR）</w:t>
      </w:r>
    </w:p>
    <w:p w14:paraId="0BAAA5BF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20402993" w14:textId="77777777" w:rsidR="001E1D3A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常见问题（FAQ）</w:t>
      </w:r>
    </w:p>
    <w:p w14:paraId="2CA54297" w14:textId="77777777" w:rsidR="00D75243" w:rsidRPr="00D75243" w:rsidRDefault="00D75243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72A3D31E" w14:textId="77777777" w:rsidR="001E1D3A" w:rsidRPr="00D75243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  <w:r w:rsidRPr="00D75243">
        <w:rPr>
          <w:rFonts w:ascii="Microsoft YaHei" w:eastAsia="Microsoft YaHei" w:hAnsi="Microsoft YaHei" w:cs="Hiragino Sans GB W3" w:hint="eastAsia"/>
          <w:color w:val="232B2D"/>
          <w:szCs w:val="20"/>
          <w:lang w:val="en-US"/>
        </w:rPr>
        <w:t>终极呼唤（UCTA）</w:t>
      </w:r>
    </w:p>
    <w:p w14:paraId="21DA92AE" w14:textId="77777777" w:rsidR="001E1D3A" w:rsidRPr="00D75243" w:rsidRDefault="001E1D3A" w:rsidP="00D75243">
      <w:pPr>
        <w:rPr>
          <w:rFonts w:ascii="Microsoft YaHei" w:eastAsia="Microsoft YaHei" w:hAnsi="Microsoft YaHei" w:cs="Hiragino Sans GB W3"/>
          <w:color w:val="232B2D"/>
          <w:szCs w:val="20"/>
          <w:lang w:val="en-US"/>
        </w:rPr>
      </w:pPr>
    </w:p>
    <w:p w14:paraId="185CE1B8" w14:textId="560C6F7D" w:rsidR="00217B88" w:rsidRPr="00D75243" w:rsidRDefault="00217B88" w:rsidP="001E1D3A">
      <w:pPr>
        <w:spacing w:before="0" w:after="0" w:line="240" w:lineRule="auto"/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</w:p>
    <w:sectPr w:rsidR="00217B88" w:rsidRPr="00D75243" w:rsidSect="003948B1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2D2F5" w14:textId="77777777" w:rsidR="005C60A4" w:rsidRDefault="005C60A4">
      <w:pPr>
        <w:spacing w:before="0" w:after="0" w:line="240" w:lineRule="auto"/>
      </w:pPr>
      <w:r>
        <w:separator/>
      </w:r>
    </w:p>
  </w:endnote>
  <w:endnote w:type="continuationSeparator" w:id="0">
    <w:p w14:paraId="3CD8A9A4" w14:textId="77777777" w:rsidR="005C60A4" w:rsidRDefault="005C60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B92DE5" w:rsidRPr="00FB5DFC" w:rsidRDefault="00B92DE5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640E7B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55BCC473" w14:textId="3D941A01" w:rsidR="00B92DE5" w:rsidRPr="00F61867" w:rsidRDefault="00B92DE5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6039D" w14:textId="77777777" w:rsidR="005C60A4" w:rsidRDefault="005C60A4">
      <w:pPr>
        <w:spacing w:before="0" w:after="0" w:line="240" w:lineRule="auto"/>
      </w:pPr>
      <w:r>
        <w:separator/>
      </w:r>
    </w:p>
  </w:footnote>
  <w:footnote w:type="continuationSeparator" w:id="0">
    <w:p w14:paraId="20A18844" w14:textId="77777777" w:rsidR="005C60A4" w:rsidRDefault="005C60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B2596" w14:textId="4EB85C14" w:rsidR="003948B1" w:rsidRPr="00F61867" w:rsidRDefault="003948B1" w:rsidP="003948B1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1E1D3A">
      <w:rPr>
        <w:rFonts w:ascii="Microsoft YaHei Light" w:eastAsia="Microsoft YaHei Light" w:hAnsi="Microsoft YaHei Light"/>
        <w:color w:val="01D170"/>
      </w:rPr>
      <w:t>Worksheet</w:t>
    </w:r>
    <w:r w:rsidR="001E1D3A">
      <w:rPr>
        <w:rFonts w:ascii="Microsoft YaHei Light" w:eastAsia="Microsoft YaHei Light" w:hAnsi="Microsoft YaHei Light" w:hint="default"/>
        <w:color w:val="01D170"/>
      </w:rPr>
      <w:t>5</w:t>
    </w:r>
    <w:r>
      <w:rPr>
        <w:rFonts w:ascii="Microsoft YaHei Light" w:eastAsia="Microsoft YaHei Light" w:hAnsi="Microsoft YaHei Light" w:hint="default"/>
        <w:color w:val="01D170"/>
      </w:rPr>
      <w:t>_</w:t>
    </w:r>
    <w:r w:rsidR="00A563DE">
      <w:rPr>
        <w:rFonts w:ascii="Microsoft YaHei Light" w:eastAsia="Microsoft YaHei Light" w:hAnsi="Microsoft YaHei Light" w:hint="default"/>
        <w:color w:val="01D170"/>
      </w:rPr>
      <w:t>我的新媒体</w:t>
    </w:r>
    <w:r w:rsidR="0071601E">
      <w:rPr>
        <w:rFonts w:ascii="Microsoft YaHei Light" w:eastAsia="Microsoft YaHei Light" w:hAnsi="Microsoft YaHei Light"/>
        <w:color w:val="01D170"/>
      </w:rPr>
      <w:t>着陆页</w:t>
    </w:r>
    <w:r>
      <w:rPr>
        <w:rFonts w:ascii="Microsoft YaHei Light" w:eastAsia="Microsoft YaHei Light" w:hAnsi="Microsoft YaHei Light"/>
        <w:color w:val="01D170"/>
      </w:rPr>
      <w:t>]</w:t>
    </w:r>
  </w:p>
  <w:p w14:paraId="27B3C6D0" w14:textId="676012B9" w:rsidR="00B92DE5" w:rsidRPr="003948B1" w:rsidRDefault="00B92DE5" w:rsidP="003948B1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3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8B55004"/>
    <w:multiLevelType w:val="hybridMultilevel"/>
    <w:tmpl w:val="4FBE9118"/>
    <w:lvl w:ilvl="0" w:tplc="ED9C05A2">
      <w:start w:val="1"/>
      <w:numFmt w:val="lowerLetter"/>
      <w:pStyle w:val="a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9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6">
    <w:nsid w:val="6B64352D"/>
    <w:multiLevelType w:val="hybridMultilevel"/>
    <w:tmpl w:val="D3C4B524"/>
    <w:lvl w:ilvl="0" w:tplc="B694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3"/>
  </w:num>
  <w:num w:numId="13">
    <w:abstractNumId w:val="6"/>
  </w:num>
  <w:num w:numId="14">
    <w:abstractNumId w:val="10"/>
  </w:num>
  <w:num w:numId="15">
    <w:abstractNumId w:val="6"/>
  </w:num>
  <w:num w:numId="16">
    <w:abstractNumId w:val="12"/>
  </w:num>
  <w:num w:numId="17">
    <w:abstractNumId w:val="14"/>
  </w:num>
  <w:num w:numId="18">
    <w:abstractNumId w:val="3"/>
  </w:num>
  <w:num w:numId="19">
    <w:abstractNumId w:val="11"/>
  </w:num>
  <w:num w:numId="20">
    <w:abstractNumId w:val="1"/>
  </w:num>
  <w:num w:numId="21">
    <w:abstractNumId w:val="9"/>
  </w:num>
  <w:num w:numId="22">
    <w:abstractNumId w:val="4"/>
  </w:num>
  <w:num w:numId="23">
    <w:abstractNumId w:val="7"/>
  </w:num>
  <w:num w:numId="24">
    <w:abstractNumId w:val="2"/>
  </w:num>
  <w:num w:numId="25">
    <w:abstractNumId w:val="8"/>
  </w:num>
  <w:num w:numId="26">
    <w:abstractNumId w:val="15"/>
  </w:num>
  <w:num w:numId="27">
    <w:abstractNumId w:val="0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69C5"/>
    <w:rsid w:val="000F55E0"/>
    <w:rsid w:val="00110002"/>
    <w:rsid w:val="00117447"/>
    <w:rsid w:val="00191D33"/>
    <w:rsid w:val="001C77E2"/>
    <w:rsid w:val="001D1DD0"/>
    <w:rsid w:val="001E0E22"/>
    <w:rsid w:val="001E1D3A"/>
    <w:rsid w:val="00217263"/>
    <w:rsid w:val="00217B88"/>
    <w:rsid w:val="00222642"/>
    <w:rsid w:val="00237222"/>
    <w:rsid w:val="0024348E"/>
    <w:rsid w:val="002801B0"/>
    <w:rsid w:val="00297AE8"/>
    <w:rsid w:val="002B4D3A"/>
    <w:rsid w:val="002D58B1"/>
    <w:rsid w:val="003436FA"/>
    <w:rsid w:val="00376089"/>
    <w:rsid w:val="003948B1"/>
    <w:rsid w:val="003B231C"/>
    <w:rsid w:val="003D5183"/>
    <w:rsid w:val="004255B7"/>
    <w:rsid w:val="004826B3"/>
    <w:rsid w:val="004B2975"/>
    <w:rsid w:val="004E0F75"/>
    <w:rsid w:val="004F6BEA"/>
    <w:rsid w:val="0051484A"/>
    <w:rsid w:val="00535726"/>
    <w:rsid w:val="00546E70"/>
    <w:rsid w:val="005570FA"/>
    <w:rsid w:val="00582FE2"/>
    <w:rsid w:val="00597544"/>
    <w:rsid w:val="005C1DA1"/>
    <w:rsid w:val="005C60A4"/>
    <w:rsid w:val="005D75CD"/>
    <w:rsid w:val="005E43C4"/>
    <w:rsid w:val="00640E7B"/>
    <w:rsid w:val="006577E8"/>
    <w:rsid w:val="0069017F"/>
    <w:rsid w:val="006968D6"/>
    <w:rsid w:val="006C7C31"/>
    <w:rsid w:val="0071181F"/>
    <w:rsid w:val="0071601E"/>
    <w:rsid w:val="007A42DB"/>
    <w:rsid w:val="007D6705"/>
    <w:rsid w:val="00803914"/>
    <w:rsid w:val="00805584"/>
    <w:rsid w:val="00820BA4"/>
    <w:rsid w:val="008223D2"/>
    <w:rsid w:val="008527CD"/>
    <w:rsid w:val="00852B0F"/>
    <w:rsid w:val="00862DF3"/>
    <w:rsid w:val="00883D26"/>
    <w:rsid w:val="008950F9"/>
    <w:rsid w:val="008A5AE4"/>
    <w:rsid w:val="008A7570"/>
    <w:rsid w:val="008E32A8"/>
    <w:rsid w:val="008F651F"/>
    <w:rsid w:val="00921E4D"/>
    <w:rsid w:val="009B4066"/>
    <w:rsid w:val="009C2CB9"/>
    <w:rsid w:val="00A03224"/>
    <w:rsid w:val="00A563DE"/>
    <w:rsid w:val="00A619F3"/>
    <w:rsid w:val="00A6353C"/>
    <w:rsid w:val="00A73992"/>
    <w:rsid w:val="00A94F5E"/>
    <w:rsid w:val="00AC7C49"/>
    <w:rsid w:val="00AD585D"/>
    <w:rsid w:val="00AE1D44"/>
    <w:rsid w:val="00B22521"/>
    <w:rsid w:val="00B30778"/>
    <w:rsid w:val="00B5330C"/>
    <w:rsid w:val="00B670EC"/>
    <w:rsid w:val="00B7600C"/>
    <w:rsid w:val="00B92DE5"/>
    <w:rsid w:val="00BA78F3"/>
    <w:rsid w:val="00C000BD"/>
    <w:rsid w:val="00C65439"/>
    <w:rsid w:val="00CA25B4"/>
    <w:rsid w:val="00CA4333"/>
    <w:rsid w:val="00CB3452"/>
    <w:rsid w:val="00CD392D"/>
    <w:rsid w:val="00CE2450"/>
    <w:rsid w:val="00CE7FE8"/>
    <w:rsid w:val="00CF5AA6"/>
    <w:rsid w:val="00D448A7"/>
    <w:rsid w:val="00D54652"/>
    <w:rsid w:val="00D75243"/>
    <w:rsid w:val="00D81516"/>
    <w:rsid w:val="00DC4D06"/>
    <w:rsid w:val="00DE0C36"/>
    <w:rsid w:val="00DF798F"/>
    <w:rsid w:val="00E0219B"/>
    <w:rsid w:val="00E14D98"/>
    <w:rsid w:val="00E664E8"/>
    <w:rsid w:val="00EA0121"/>
    <w:rsid w:val="00EB3259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F30E62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2E811F-9DFB-2941-94D9-FEF26631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231</TotalTime>
  <Pages>3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27</cp:revision>
  <dcterms:created xsi:type="dcterms:W3CDTF">2016-09-13T15:05:00Z</dcterms:created>
  <dcterms:modified xsi:type="dcterms:W3CDTF">2017-04-08T14:15:00Z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